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7E" w:rsidRDefault="00211B96" w:rsidP="00211B96">
      <w:pPr>
        <w:jc w:val="center"/>
        <w:rPr>
          <w:rFonts w:ascii="Book Antiqua" w:hAnsi="Book Antiqua"/>
          <w:sz w:val="44"/>
        </w:rPr>
      </w:pP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Pr="00344ABF">
        <w:br/>
      </w:r>
      <w:r w:rsidR="005248EE" w:rsidRPr="00344ABF">
        <w:br/>
      </w:r>
      <w:r w:rsidR="005248EE" w:rsidRPr="00344ABF">
        <w:br/>
      </w:r>
      <w:r w:rsidR="005248EE" w:rsidRPr="00344ABF">
        <w:br/>
      </w:r>
      <w:r w:rsidR="005248EE" w:rsidRPr="00344ABF">
        <w:br/>
      </w:r>
      <w:r w:rsidR="009A06A2" w:rsidRPr="001A5BD8"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78818372" wp14:editId="1B9CB769">
            <wp:simplePos x="0" y="0"/>
            <wp:positionH relativeFrom="column">
              <wp:posOffset>-356870</wp:posOffset>
            </wp:positionH>
            <wp:positionV relativeFrom="paragraph">
              <wp:posOffset>338455</wp:posOffset>
            </wp:positionV>
            <wp:extent cx="1409700" cy="847725"/>
            <wp:effectExtent l="0" t="0" r="0" b="9525"/>
            <wp:wrapNone/>
            <wp:docPr id="1" name="Image 1" descr="g:\Bureau\logoi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ureau\logoi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6A2" w:rsidRPr="001A5BD8">
        <w:rPr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16C92B0F" wp14:editId="3E8591C7">
            <wp:simplePos x="0" y="0"/>
            <wp:positionH relativeFrom="column">
              <wp:posOffset>3500755</wp:posOffset>
            </wp:positionH>
            <wp:positionV relativeFrom="paragraph">
              <wp:posOffset>81280</wp:posOffset>
            </wp:positionV>
            <wp:extent cx="2924175" cy="1524000"/>
            <wp:effectExtent l="0" t="0" r="9525" b="0"/>
            <wp:wrapNone/>
            <wp:docPr id="2" name="Image 2" descr="g:\Bureau\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ureau\g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264D5">
        <w:rPr>
          <w:rFonts w:ascii="Book Antiqua" w:hAnsi="Book Antiqua"/>
          <w:sz w:val="44"/>
        </w:rPr>
        <w:t>Délivrable</w:t>
      </w:r>
      <w:proofErr w:type="spellEnd"/>
      <w:r w:rsidR="00F264D5">
        <w:rPr>
          <w:rFonts w:ascii="Book Antiqua" w:hAnsi="Book Antiqua"/>
          <w:sz w:val="44"/>
        </w:rPr>
        <w:t xml:space="preserve"> D3.2</w:t>
      </w:r>
    </w:p>
    <w:p w:rsidR="00F264D5" w:rsidRPr="00344ABF" w:rsidRDefault="00F264D5" w:rsidP="00F264D5">
      <w:pPr>
        <w:jc w:val="center"/>
        <w:rPr>
          <w:rFonts w:ascii="Book Antiqua" w:hAnsi="Book Antiqua"/>
          <w:sz w:val="40"/>
        </w:rPr>
      </w:pPr>
      <w:r>
        <w:rPr>
          <w:rFonts w:ascii="Book Antiqua" w:hAnsi="Book Antiqua"/>
          <w:sz w:val="44"/>
        </w:rPr>
        <w:t>31/05/2016</w:t>
      </w:r>
    </w:p>
    <w:p w:rsidR="005248EE" w:rsidRPr="00344ABF" w:rsidRDefault="005248EE" w:rsidP="00211B96"/>
    <w:p w:rsidR="00E24F4A" w:rsidRDefault="00E24F4A" w:rsidP="00211B96"/>
    <w:p w:rsidR="00E24F4A" w:rsidRDefault="00E24F4A">
      <w:r>
        <w:br w:type="page"/>
      </w:r>
    </w:p>
    <w:p w:rsidR="00E24F4A" w:rsidRDefault="00E24F4A" w:rsidP="00E24F4A">
      <w:pPr>
        <w:rPr>
          <w:rFonts w:ascii="Book Antiqua" w:hAnsi="Book Antiqua"/>
          <w:b/>
          <w:sz w:val="24"/>
          <w:u w:val="single"/>
        </w:rPr>
      </w:pPr>
    </w:p>
    <w:p w:rsidR="00E24F4A" w:rsidRDefault="00E24F4A" w:rsidP="00E24F4A">
      <w:pPr>
        <w:rPr>
          <w:rFonts w:ascii="Book Antiqua" w:hAnsi="Book Antiqua"/>
          <w:b/>
          <w:sz w:val="24"/>
          <w:u w:val="single"/>
        </w:rPr>
      </w:pPr>
    </w:p>
    <w:p w:rsidR="00E24F4A" w:rsidRDefault="00F264D5" w:rsidP="00E24F4A">
      <w:pPr>
        <w:rPr>
          <w:rFonts w:ascii="Book Antiqua" w:hAnsi="Book Antiqua"/>
          <w:b/>
          <w:sz w:val="32"/>
          <w:szCs w:val="32"/>
          <w:u w:val="single"/>
        </w:rPr>
      </w:pPr>
      <w:r w:rsidRPr="00F264D5">
        <w:rPr>
          <w:rFonts w:ascii="Book Antiqua" w:hAnsi="Book Antiqua"/>
          <w:b/>
          <w:sz w:val="32"/>
          <w:szCs w:val="32"/>
          <w:u w:val="single"/>
        </w:rPr>
        <w:t>Rapport de développement/tests :</w:t>
      </w:r>
    </w:p>
    <w:p w:rsidR="00F264D5" w:rsidRDefault="00F264D5" w:rsidP="00E24F4A">
      <w:pPr>
        <w:rPr>
          <w:rFonts w:ascii="Book Antiqua" w:hAnsi="Book Antiqua"/>
          <w:b/>
          <w:sz w:val="32"/>
          <w:szCs w:val="32"/>
          <w:u w:val="single"/>
        </w:rPr>
      </w:pPr>
    </w:p>
    <w:p w:rsidR="00F264D5" w:rsidRDefault="00F264D5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Notre application est partiellement fonctionnelle, en effet certaines fonctions ne sont pas totalement fonctionnelles en raison de leur difficul</w:t>
      </w:r>
      <w:r w:rsidR="00EA51C7">
        <w:rPr>
          <w:rFonts w:ascii="Book Antiqua" w:hAnsi="Book Antiqua"/>
          <w:sz w:val="28"/>
          <w:szCs w:val="28"/>
        </w:rPr>
        <w:t>té et du manque de temps</w:t>
      </w:r>
      <w:r>
        <w:rPr>
          <w:rFonts w:ascii="Book Antiqua" w:hAnsi="Book Antiqua"/>
          <w:sz w:val="28"/>
          <w:szCs w:val="28"/>
        </w:rPr>
        <w:t>.</w:t>
      </w:r>
    </w:p>
    <w:p w:rsidR="00EA51C7" w:rsidRDefault="00EA51C7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Les fonctions complètement réalisées sont :</w:t>
      </w:r>
    </w:p>
    <w:p w:rsidR="00EA51C7" w:rsidRDefault="00EA51C7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-L’initialisation complète d’une partie</w:t>
      </w:r>
    </w:p>
    <w:p w:rsidR="00EA51C7" w:rsidRDefault="00EA51C7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-Le lancement de l’application avec une IHM complète</w:t>
      </w:r>
    </w:p>
    <w:p w:rsidR="00EA51C7" w:rsidRDefault="00EA51C7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-Un système de Point and Click fonctionnel</w:t>
      </w:r>
    </w:p>
    <w:p w:rsidR="00D506FD" w:rsidRDefault="00675765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-Un système Drag and Drop lui aussi fonctionnel</w:t>
      </w:r>
    </w:p>
    <w:p w:rsidR="006F1C52" w:rsidRDefault="006F1C52" w:rsidP="00E24F4A">
      <w:pPr>
        <w:rPr>
          <w:rFonts w:ascii="Book Antiqua" w:hAnsi="Book Antiqua"/>
          <w:sz w:val="28"/>
          <w:szCs w:val="28"/>
        </w:rPr>
      </w:pPr>
    </w:p>
    <w:p w:rsidR="00D506FD" w:rsidRDefault="006F1C52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Il n’y a aucune fonction partiellement réalisée</w:t>
      </w:r>
    </w:p>
    <w:p w:rsidR="006F1C52" w:rsidRDefault="006F1C52" w:rsidP="00E24F4A">
      <w:pPr>
        <w:rPr>
          <w:rFonts w:ascii="Book Antiqua" w:hAnsi="Book Antiqua"/>
          <w:sz w:val="28"/>
          <w:szCs w:val="28"/>
        </w:rPr>
      </w:pPr>
    </w:p>
    <w:p w:rsidR="006F1C52" w:rsidRDefault="006F1C52" w:rsidP="00E24F4A">
      <w:pPr>
        <w:rPr>
          <w:rFonts w:ascii="Book Antiqua" w:hAnsi="Book Antiqua"/>
          <w:sz w:val="28"/>
          <w:szCs w:val="28"/>
        </w:rPr>
      </w:pPr>
    </w:p>
    <w:p w:rsidR="00675765" w:rsidRDefault="00675765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Et celles qui ont été abandonnées sont :</w:t>
      </w:r>
    </w:p>
    <w:p w:rsidR="00D506FD" w:rsidRDefault="00675765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-Un système de Mini-Jeu qui aurait fait avancer </w:t>
      </w:r>
      <w:r w:rsidR="00D506FD">
        <w:rPr>
          <w:rFonts w:ascii="Book Antiqua" w:hAnsi="Book Antiqua"/>
          <w:sz w:val="28"/>
          <w:szCs w:val="28"/>
        </w:rPr>
        <w:t>le joueur en lui donnant de l’argent</w:t>
      </w:r>
    </w:p>
    <w:p w:rsidR="00D506FD" w:rsidRDefault="00D506FD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-Un système d’argent qui aurait servi à payer les gardes</w:t>
      </w:r>
    </w:p>
    <w:p w:rsidR="00D506FD" w:rsidRDefault="00D506FD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Ces fonctions ont été </w:t>
      </w:r>
      <w:r w:rsidR="00B50152">
        <w:rPr>
          <w:rFonts w:ascii="Book Antiqua" w:hAnsi="Book Antiqua"/>
          <w:sz w:val="28"/>
          <w:szCs w:val="28"/>
        </w:rPr>
        <w:t>retirées</w:t>
      </w:r>
      <w:r>
        <w:rPr>
          <w:rFonts w:ascii="Book Antiqua" w:hAnsi="Book Antiqua"/>
          <w:sz w:val="28"/>
          <w:szCs w:val="28"/>
        </w:rPr>
        <w:t xml:space="preserve"> car </w:t>
      </w:r>
      <w:r w:rsidR="00B50152">
        <w:rPr>
          <w:rFonts w:ascii="Book Antiqua" w:hAnsi="Book Antiqua"/>
          <w:sz w:val="28"/>
          <w:szCs w:val="28"/>
        </w:rPr>
        <w:t xml:space="preserve">nous nous sommes rendu compte qu’elles étaient inutiles au déroulement du jeu </w:t>
      </w:r>
    </w:p>
    <w:p w:rsidR="00B50152" w:rsidRDefault="00B50152" w:rsidP="00E24F4A">
      <w:pPr>
        <w:rPr>
          <w:rFonts w:ascii="Book Antiqua" w:hAnsi="Book Antiqua"/>
          <w:sz w:val="28"/>
          <w:szCs w:val="28"/>
        </w:rPr>
      </w:pPr>
    </w:p>
    <w:p w:rsidR="006F1C52" w:rsidRDefault="006F1C52" w:rsidP="00E24F4A">
      <w:pPr>
        <w:rPr>
          <w:rFonts w:ascii="Book Antiqua" w:hAnsi="Book Antiqua"/>
          <w:sz w:val="28"/>
          <w:szCs w:val="28"/>
        </w:rPr>
      </w:pPr>
    </w:p>
    <w:p w:rsidR="006F1C52" w:rsidRDefault="006F1C52" w:rsidP="00E24F4A">
      <w:pPr>
        <w:rPr>
          <w:rFonts w:ascii="Book Antiqua" w:hAnsi="Book Antiqua"/>
          <w:sz w:val="28"/>
          <w:szCs w:val="28"/>
        </w:rPr>
      </w:pPr>
    </w:p>
    <w:p w:rsidR="006F1C52" w:rsidRDefault="006F1C52" w:rsidP="00E24F4A">
      <w:pPr>
        <w:rPr>
          <w:rFonts w:ascii="Book Antiqua" w:hAnsi="Book Antiqua"/>
          <w:sz w:val="28"/>
          <w:szCs w:val="28"/>
        </w:rPr>
      </w:pPr>
    </w:p>
    <w:p w:rsidR="00B50152" w:rsidRDefault="00B50152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Nous avons aussi rencontré plusieurs difficultés liées aux énumérations</w:t>
      </w:r>
      <w:r w:rsidR="00CB418F">
        <w:rPr>
          <w:rFonts w:ascii="Book Antiqua" w:hAnsi="Book Antiqua"/>
          <w:sz w:val="28"/>
          <w:szCs w:val="28"/>
        </w:rPr>
        <w:t xml:space="preserve"> et à la factorisation de ces énumérations, ainsi qu’avec le système Drag and Drop, c’est-à-dire avec le fait d’empêcher une image de bouger contrairement à d’autres et mettre une image fixe en arrière-plan.</w:t>
      </w:r>
    </w:p>
    <w:p w:rsidR="00C57DFB" w:rsidRDefault="00CB418F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Ces difficultés ont été surmontées grâce à l’aide des professeurs de notre comité de pilotage </w:t>
      </w:r>
      <w:r w:rsidR="00C57DFB">
        <w:rPr>
          <w:rFonts w:ascii="Book Antiqua" w:hAnsi="Book Antiqua"/>
          <w:sz w:val="28"/>
          <w:szCs w:val="28"/>
        </w:rPr>
        <w:t>et aux ressources disponibles sur Internet.</w:t>
      </w:r>
    </w:p>
    <w:p w:rsidR="00C57DFB" w:rsidRDefault="00C57DFB" w:rsidP="00E24F4A">
      <w:pPr>
        <w:rPr>
          <w:rFonts w:ascii="Book Antiqua" w:hAnsi="Book Antiqua"/>
          <w:sz w:val="28"/>
          <w:szCs w:val="28"/>
        </w:rPr>
      </w:pPr>
    </w:p>
    <w:p w:rsidR="0058254C" w:rsidRDefault="00C57DFB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L’application se lance par le biais de la classe </w:t>
      </w:r>
      <w:r w:rsidR="002A2B90">
        <w:rPr>
          <w:rFonts w:ascii="Book Antiqua" w:hAnsi="Book Antiqua"/>
          <w:sz w:val="28"/>
          <w:szCs w:val="28"/>
        </w:rPr>
        <w:t>« </w:t>
      </w:r>
      <w:proofErr w:type="spellStart"/>
      <w:r w:rsidR="002A2B90">
        <w:rPr>
          <w:rFonts w:ascii="Book Antiqua" w:hAnsi="Book Antiqua"/>
          <w:sz w:val="28"/>
          <w:szCs w:val="28"/>
        </w:rPr>
        <w:t>Behind</w:t>
      </w:r>
      <w:proofErr w:type="spellEnd"/>
      <w:r w:rsidR="002A2B90">
        <w:rPr>
          <w:rFonts w:ascii="Book Antiqua" w:hAnsi="Book Antiqua"/>
          <w:sz w:val="28"/>
          <w:szCs w:val="28"/>
        </w:rPr>
        <w:t xml:space="preserve"> Bars</w:t>
      </w:r>
      <w:r w:rsidR="0058254C">
        <w:rPr>
          <w:rFonts w:ascii="Book Antiqua" w:hAnsi="Book Antiqua"/>
          <w:sz w:val="28"/>
          <w:szCs w:val="28"/>
        </w:rPr>
        <w:t> » disponible dans le package Windows.</w:t>
      </w:r>
    </w:p>
    <w:p w:rsidR="007B1CED" w:rsidRDefault="007B1CED" w:rsidP="00E24F4A">
      <w:pPr>
        <w:rPr>
          <w:rFonts w:ascii="Book Antiqua" w:hAnsi="Book Antiqua"/>
          <w:sz w:val="28"/>
          <w:szCs w:val="28"/>
        </w:rPr>
      </w:pPr>
    </w:p>
    <w:p w:rsidR="00CB418F" w:rsidRDefault="0058254C" w:rsidP="00E24F4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Cette classe permet de démarrer l’application avec l’in</w:t>
      </w:r>
      <w:r w:rsidR="00157A5D">
        <w:rPr>
          <w:rFonts w:ascii="Book Antiqua" w:hAnsi="Book Antiqua"/>
          <w:sz w:val="28"/>
          <w:szCs w:val="28"/>
        </w:rPr>
        <w:t>it</w:t>
      </w:r>
      <w:r>
        <w:rPr>
          <w:rFonts w:ascii="Book Antiqua" w:hAnsi="Book Antiqua"/>
          <w:sz w:val="28"/>
          <w:szCs w:val="28"/>
        </w:rPr>
        <w:t xml:space="preserve">ialisation de </w:t>
      </w:r>
      <w:r w:rsidR="00157A5D">
        <w:rPr>
          <w:rFonts w:ascii="Book Antiqua" w:hAnsi="Book Antiqua"/>
          <w:sz w:val="28"/>
          <w:szCs w:val="28"/>
        </w:rPr>
        <w:t>l’inventaire.</w:t>
      </w:r>
      <w:r w:rsidR="007B1CED">
        <w:rPr>
          <w:rFonts w:ascii="Book Antiqua" w:hAnsi="Book Antiqua"/>
          <w:sz w:val="28"/>
          <w:szCs w:val="28"/>
        </w:rPr>
        <w:t xml:space="preserve"> Afin de la lancer il suffit de de</w:t>
      </w:r>
      <w:r w:rsidR="004738DA">
        <w:rPr>
          <w:rFonts w:ascii="Book Antiqua" w:hAnsi="Book Antiqua"/>
          <w:sz w:val="28"/>
          <w:szCs w:val="28"/>
        </w:rPr>
        <w:t xml:space="preserve"> se placer dans la classe « </w:t>
      </w:r>
      <w:proofErr w:type="spellStart"/>
      <w:r w:rsidR="004738DA">
        <w:rPr>
          <w:rFonts w:ascii="Book Antiqua" w:hAnsi="Book Antiqua"/>
          <w:sz w:val="28"/>
          <w:szCs w:val="28"/>
        </w:rPr>
        <w:t>Behind</w:t>
      </w:r>
      <w:proofErr w:type="spellEnd"/>
      <w:r w:rsidR="004738DA">
        <w:rPr>
          <w:rFonts w:ascii="Book Antiqua" w:hAnsi="Book Antiqua"/>
          <w:sz w:val="28"/>
          <w:szCs w:val="28"/>
        </w:rPr>
        <w:t xml:space="preserve"> Bars</w:t>
      </w:r>
      <w:r w:rsidR="007B1CED">
        <w:rPr>
          <w:rFonts w:ascii="Book Antiqua" w:hAnsi="Book Antiqua"/>
          <w:sz w:val="28"/>
          <w:szCs w:val="28"/>
        </w:rPr>
        <w:t> » sur Eclipse et d’appuyer sur le bouton « </w:t>
      </w:r>
      <w:proofErr w:type="spellStart"/>
      <w:r w:rsidR="007B1CED">
        <w:rPr>
          <w:rFonts w:ascii="Book Antiqua" w:hAnsi="Book Antiqua"/>
          <w:sz w:val="28"/>
          <w:szCs w:val="28"/>
        </w:rPr>
        <w:t>Run</w:t>
      </w:r>
      <w:proofErr w:type="spellEnd"/>
      <w:r w:rsidR="007B1CED">
        <w:rPr>
          <w:rFonts w:ascii="Book Antiqua" w:hAnsi="Book Antiqua"/>
          <w:sz w:val="28"/>
          <w:szCs w:val="28"/>
        </w:rPr>
        <w:t> ».</w:t>
      </w:r>
    </w:p>
    <w:p w:rsidR="00B71A59" w:rsidRDefault="00B71A59" w:rsidP="00B71A59">
      <w:pPr>
        <w:rPr>
          <w:rFonts w:ascii="Book Antiqua" w:hAnsi="Book Antiqua"/>
          <w:b/>
          <w:sz w:val="32"/>
          <w:szCs w:val="32"/>
          <w:u w:val="single"/>
        </w:rPr>
      </w:pPr>
      <w:r>
        <w:rPr>
          <w:rFonts w:ascii="Book Antiqua" w:hAnsi="Book Antiqua"/>
          <w:b/>
          <w:sz w:val="32"/>
          <w:szCs w:val="32"/>
          <w:u w:val="single"/>
        </w:rPr>
        <w:t>Tests Unitaires :</w:t>
      </w:r>
    </w:p>
    <w:p w:rsidR="006F1C52" w:rsidRPr="006F1C52" w:rsidRDefault="006F1C52" w:rsidP="00B71A5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Nous n’avons pu réaliser aucun test car pour que des tests soient valides il faut que les méthodes testées ne retournent pas « </w:t>
      </w:r>
      <w:proofErr w:type="spellStart"/>
      <w:r>
        <w:rPr>
          <w:rFonts w:ascii="Book Antiqua" w:hAnsi="Book Antiqua"/>
          <w:sz w:val="28"/>
          <w:szCs w:val="28"/>
        </w:rPr>
        <w:t>void</w:t>
      </w:r>
      <w:proofErr w:type="spellEnd"/>
      <w:r>
        <w:rPr>
          <w:rFonts w:ascii="Book Antiqua" w:hAnsi="Book Antiqua"/>
          <w:sz w:val="28"/>
          <w:szCs w:val="28"/>
        </w:rPr>
        <w:t> » et qu’elles aient des paramètres. Or, aucune de nos méthodes ne réunissent ces conditions.</w:t>
      </w:r>
    </w:p>
    <w:p w:rsidR="00B71A59" w:rsidRDefault="00B71A59" w:rsidP="00B71A59">
      <w:pPr>
        <w:rPr>
          <w:rFonts w:ascii="Book Antiqua" w:hAnsi="Book Antiqua"/>
          <w:sz w:val="32"/>
          <w:szCs w:val="32"/>
        </w:rPr>
      </w:pPr>
    </w:p>
    <w:p w:rsidR="0069767C" w:rsidRPr="00B71A59" w:rsidRDefault="0069767C" w:rsidP="00B71A59">
      <w:pPr>
        <w:rPr>
          <w:rFonts w:ascii="Book Antiqua" w:hAnsi="Book Antiqua"/>
          <w:sz w:val="32"/>
          <w:szCs w:val="32"/>
        </w:rPr>
      </w:pPr>
    </w:p>
    <w:p w:rsidR="003A5495" w:rsidRPr="001A5BD8" w:rsidRDefault="003A5495" w:rsidP="00211B96">
      <w:pPr>
        <w:rPr>
          <w:sz w:val="32"/>
        </w:rPr>
      </w:pPr>
      <w:bookmarkStart w:id="0" w:name="_GoBack"/>
      <w:bookmarkEnd w:id="0"/>
    </w:p>
    <w:sectPr w:rsidR="003A5495" w:rsidRPr="001A5BD8" w:rsidSect="005248E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6A2" w:rsidRDefault="009A06A2" w:rsidP="009A06A2">
      <w:pPr>
        <w:spacing w:after="0" w:line="240" w:lineRule="auto"/>
      </w:pPr>
      <w:r>
        <w:separator/>
      </w:r>
    </w:p>
  </w:endnote>
  <w:endnote w:type="continuationSeparator" w:id="0">
    <w:p w:rsidR="009A06A2" w:rsidRDefault="009A06A2" w:rsidP="009A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8616271"/>
      <w:docPartObj>
        <w:docPartGallery w:val="Page Numbers (Bottom of Page)"/>
        <w:docPartUnique/>
      </w:docPartObj>
    </w:sdtPr>
    <w:sdtEndPr/>
    <w:sdtContent>
      <w:p w:rsidR="005248EE" w:rsidRDefault="005248E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61E">
          <w:rPr>
            <w:noProof/>
          </w:rPr>
          <w:t>3</w:t>
        </w:r>
        <w:r>
          <w:fldChar w:fldCharType="end"/>
        </w:r>
      </w:p>
    </w:sdtContent>
  </w:sdt>
  <w:p w:rsidR="005248EE" w:rsidRDefault="005248EE">
    <w:pPr>
      <w:pStyle w:val="Pieddepage"/>
    </w:pPr>
    <w:r>
      <w:t>IUT VALENCE</w:t>
    </w:r>
  </w:p>
  <w:p w:rsidR="005248EE" w:rsidRDefault="005248EE">
    <w:pPr>
      <w:pStyle w:val="Pieddepage"/>
    </w:pPr>
    <w:r>
      <w:t>2015-2016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760835"/>
      <w:docPartObj>
        <w:docPartGallery w:val="Page Numbers (Bottom of Page)"/>
        <w:docPartUnique/>
      </w:docPartObj>
    </w:sdtPr>
    <w:sdtEndPr/>
    <w:sdtContent>
      <w:p w:rsidR="00344ABF" w:rsidRDefault="00344ABF" w:rsidP="00344A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A5F">
          <w:rPr>
            <w:noProof/>
          </w:rPr>
          <w:t>1</w:t>
        </w:r>
        <w:r>
          <w:fldChar w:fldCharType="end"/>
        </w:r>
      </w:p>
    </w:sdtContent>
  </w:sdt>
  <w:p w:rsidR="00344ABF" w:rsidRDefault="00344ABF" w:rsidP="00344ABF">
    <w:pPr>
      <w:pStyle w:val="Pieddepage"/>
    </w:pPr>
    <w:r>
      <w:t>IUT VALENCE</w:t>
    </w:r>
  </w:p>
  <w:p w:rsidR="00344ABF" w:rsidRDefault="00344ABF" w:rsidP="00344ABF">
    <w:pPr>
      <w:pStyle w:val="Pieddepage"/>
    </w:pPr>
    <w: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6A2" w:rsidRDefault="009A06A2" w:rsidP="009A06A2">
      <w:pPr>
        <w:spacing w:after="0" w:line="240" w:lineRule="auto"/>
      </w:pPr>
      <w:r>
        <w:separator/>
      </w:r>
    </w:p>
  </w:footnote>
  <w:footnote w:type="continuationSeparator" w:id="0">
    <w:p w:rsidR="009A06A2" w:rsidRDefault="009A06A2" w:rsidP="009A0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ABF" w:rsidRDefault="00344ABF" w:rsidP="00344ABF">
    <w:pPr>
      <w:pStyle w:val="En-tte"/>
    </w:pPr>
    <w:r>
      <w:t>Enzo BLAZY</w:t>
    </w:r>
    <w:r>
      <w:tab/>
    </w:r>
    <w:r>
      <w:tab/>
      <w:t>Nicolas JOURDAN</w:t>
    </w:r>
  </w:p>
  <w:p w:rsidR="00344ABF" w:rsidRDefault="00344ABF" w:rsidP="00344ABF">
    <w:pPr>
      <w:pStyle w:val="En-tte"/>
    </w:pPr>
    <w:r>
      <w:t>Martin AMILHAUD</w:t>
    </w:r>
    <w:r>
      <w:tab/>
    </w:r>
    <w:r>
      <w:tab/>
      <w:t>Elodie MONTCARMEL</w:t>
    </w:r>
  </w:p>
  <w:p w:rsidR="00344ABF" w:rsidRDefault="00344ABF" w:rsidP="00344ABF">
    <w:pPr>
      <w:pStyle w:val="En-tte"/>
    </w:pPr>
    <w:r>
      <w:t>Nicolas LOGUT</w:t>
    </w:r>
    <w:r>
      <w:tab/>
    </w:r>
    <w:r>
      <w:tab/>
      <w:t>GROUPE 6</w:t>
    </w:r>
  </w:p>
  <w:p w:rsidR="009A06A2" w:rsidRPr="00344ABF" w:rsidRDefault="009A06A2" w:rsidP="00344AB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8EE" w:rsidRDefault="005248EE" w:rsidP="005248EE">
    <w:pPr>
      <w:pStyle w:val="En-tte"/>
    </w:pPr>
    <w:r>
      <w:t>Enzo BLAZY</w:t>
    </w:r>
    <w:r>
      <w:tab/>
    </w:r>
    <w:r>
      <w:tab/>
      <w:t>Nicolas JOURDAN</w:t>
    </w:r>
  </w:p>
  <w:p w:rsidR="005248EE" w:rsidRDefault="005248EE" w:rsidP="005248EE">
    <w:pPr>
      <w:pStyle w:val="En-tte"/>
    </w:pPr>
    <w:r>
      <w:t>Martin AMILHAUD</w:t>
    </w:r>
    <w:r>
      <w:tab/>
    </w:r>
    <w:r>
      <w:tab/>
      <w:t>Elodie MONTCARMEL</w:t>
    </w:r>
  </w:p>
  <w:p w:rsidR="005248EE" w:rsidRDefault="005248EE" w:rsidP="005248EE">
    <w:pPr>
      <w:pStyle w:val="En-tte"/>
    </w:pPr>
    <w:r>
      <w:t>Nicolas LOGUT</w:t>
    </w:r>
    <w:r>
      <w:tab/>
    </w:r>
    <w:r>
      <w:tab/>
      <w:t>GROUPE 6</w:t>
    </w:r>
  </w:p>
  <w:p w:rsidR="005248EE" w:rsidRDefault="005248E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A2"/>
    <w:rsid w:val="00157A5D"/>
    <w:rsid w:val="001A5BD8"/>
    <w:rsid w:val="00211B96"/>
    <w:rsid w:val="002A2B90"/>
    <w:rsid w:val="00344ABF"/>
    <w:rsid w:val="003A5495"/>
    <w:rsid w:val="004738DA"/>
    <w:rsid w:val="004D258E"/>
    <w:rsid w:val="005248EE"/>
    <w:rsid w:val="0058254C"/>
    <w:rsid w:val="00645B71"/>
    <w:rsid w:val="00675765"/>
    <w:rsid w:val="0069767C"/>
    <w:rsid w:val="006F1C52"/>
    <w:rsid w:val="007B1CED"/>
    <w:rsid w:val="008A6275"/>
    <w:rsid w:val="009A06A2"/>
    <w:rsid w:val="00A62C95"/>
    <w:rsid w:val="00AB78B9"/>
    <w:rsid w:val="00B22B4F"/>
    <w:rsid w:val="00B50152"/>
    <w:rsid w:val="00B71A59"/>
    <w:rsid w:val="00B90FB5"/>
    <w:rsid w:val="00C22AA2"/>
    <w:rsid w:val="00C57DFB"/>
    <w:rsid w:val="00CB418F"/>
    <w:rsid w:val="00CD1E7E"/>
    <w:rsid w:val="00D0661E"/>
    <w:rsid w:val="00D506FD"/>
    <w:rsid w:val="00D853C3"/>
    <w:rsid w:val="00E24F4A"/>
    <w:rsid w:val="00E47A5F"/>
    <w:rsid w:val="00EA51C7"/>
    <w:rsid w:val="00EA7FA2"/>
    <w:rsid w:val="00F264D5"/>
    <w:rsid w:val="00FA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6A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A0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6A2"/>
  </w:style>
  <w:style w:type="paragraph" w:styleId="Pieddepage">
    <w:name w:val="footer"/>
    <w:basedOn w:val="Normal"/>
    <w:link w:val="PieddepageCar"/>
    <w:uiPriority w:val="99"/>
    <w:unhideWhenUsed/>
    <w:rsid w:val="009A0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A0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6A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A0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06A2"/>
  </w:style>
  <w:style w:type="paragraph" w:styleId="Pieddepage">
    <w:name w:val="footer"/>
    <w:basedOn w:val="Normal"/>
    <w:link w:val="PieddepageCar"/>
    <w:uiPriority w:val="99"/>
    <w:unhideWhenUsed/>
    <w:rsid w:val="009A0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64CFD-81FA-421F-A2BE-DBD79AC9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48F24137.dotm</Template>
  <TotalTime>68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Jourdan</dc:creator>
  <cp:lastModifiedBy>Enzo Blazy</cp:lastModifiedBy>
  <cp:revision>7</cp:revision>
  <dcterms:created xsi:type="dcterms:W3CDTF">2016-05-31T13:34:00Z</dcterms:created>
  <dcterms:modified xsi:type="dcterms:W3CDTF">2016-06-03T13:53:00Z</dcterms:modified>
</cp:coreProperties>
</file>